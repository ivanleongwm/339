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87E05" w14:textId="77777777" w:rsidR="00B87A2F" w:rsidRPr="00914EC0" w:rsidRDefault="00914EC0" w:rsidP="00914EC0">
      <w:pPr>
        <w:pStyle w:val="Title"/>
        <w:rPr>
          <w:b/>
          <w:bCs/>
          <w:sz w:val="32"/>
          <w:szCs w:val="32"/>
        </w:rPr>
      </w:pPr>
      <w:r w:rsidRPr="00914EC0">
        <w:rPr>
          <w:b/>
          <w:bCs/>
          <w:sz w:val="32"/>
          <w:szCs w:val="32"/>
        </w:rPr>
        <w:t>Title of the Talk (Keep to 1 line)</w:t>
      </w:r>
      <w:r w:rsidR="0081141A">
        <w:rPr>
          <w:b/>
          <w:bCs/>
          <w:sz w:val="32"/>
          <w:szCs w:val="32"/>
        </w:rPr>
        <w:t xml:space="preserve"> – Use Title Style</w:t>
      </w:r>
    </w:p>
    <w:p w14:paraId="0BE72DC2" w14:textId="77777777" w:rsidR="00914EC0" w:rsidRPr="0081141A" w:rsidRDefault="00914EC0" w:rsidP="0081141A">
      <w:pPr>
        <w:pStyle w:val="Subtitle"/>
      </w:pPr>
      <w:r w:rsidRPr="0081141A">
        <w:t>Subtitle</w:t>
      </w:r>
      <w:r w:rsidR="0081141A">
        <w:t xml:space="preserve"> – Use Subtitle Style</w:t>
      </w:r>
    </w:p>
    <w:p w14:paraId="3ED317D6" w14:textId="77777777" w:rsidR="0081141A" w:rsidRDefault="00914EC0" w:rsidP="00914EC0">
      <w:pPr>
        <w:rPr>
          <w:rFonts w:asciiTheme="majorHAnsi" w:hAnsiTheme="majorHAnsi" w:cstheme="majorHAnsi"/>
        </w:rPr>
      </w:pPr>
      <w:r w:rsidRPr="0081141A">
        <w:rPr>
          <w:rFonts w:asciiTheme="majorHAnsi" w:hAnsiTheme="majorHAnsi" w:cstheme="majorHAnsi"/>
        </w:rPr>
        <w:t>Author</w:t>
      </w:r>
      <w:r w:rsidR="0081141A">
        <w:rPr>
          <w:rFonts w:asciiTheme="majorHAnsi" w:hAnsiTheme="majorHAnsi" w:cstheme="majorHAnsi"/>
        </w:rPr>
        <w:t xml:space="preserve">(s) including e-mail addresses, separated </w:t>
      </w:r>
      <w:proofErr w:type="gramStart"/>
      <w:r w:rsidR="0081141A">
        <w:rPr>
          <w:rFonts w:asciiTheme="majorHAnsi" w:hAnsiTheme="majorHAnsi" w:cstheme="majorHAnsi"/>
        </w:rPr>
        <w:t>by ;</w:t>
      </w:r>
      <w:proofErr w:type="gramEnd"/>
      <w:r w:rsidR="0081141A">
        <w:rPr>
          <w:rFonts w:asciiTheme="majorHAnsi" w:hAnsiTheme="majorHAnsi" w:cstheme="majorHAnsi"/>
        </w:rPr>
        <w:t xml:space="preserve"> - Use Author Style</w:t>
      </w:r>
    </w:p>
    <w:p w14:paraId="43463499" w14:textId="77777777" w:rsidR="0081141A" w:rsidRDefault="0081141A" w:rsidP="00914EC0">
      <w:pPr>
        <w:rPr>
          <w:rFonts w:asciiTheme="majorHAnsi" w:hAnsiTheme="majorHAnsi" w:cstheme="majorHAnsi"/>
        </w:rPr>
      </w:pPr>
    </w:p>
    <w:p w14:paraId="775CB2D6" w14:textId="77777777" w:rsidR="0081141A" w:rsidRDefault="0081141A" w:rsidP="00914EC0">
      <w:pPr>
        <w:rPr>
          <w:rFonts w:asciiTheme="majorHAnsi" w:hAnsiTheme="majorHAnsi" w:cstheme="majorHAnsi"/>
        </w:rPr>
      </w:pPr>
    </w:p>
    <w:p w14:paraId="3A45B31B" w14:textId="77777777" w:rsidR="0081141A" w:rsidRDefault="0081141A" w:rsidP="00914EC0">
      <w:pPr>
        <w:rPr>
          <w:rFonts w:cstheme="minorHAnsi"/>
        </w:rPr>
      </w:pPr>
      <w:r w:rsidRPr="0081141A">
        <w:rPr>
          <w:rFonts w:cstheme="minorHAnsi"/>
        </w:rPr>
        <w:t xml:space="preserve">Begin your abstract </w:t>
      </w:r>
      <w:r>
        <w:rPr>
          <w:rFonts w:cstheme="minorHAnsi"/>
        </w:rPr>
        <w:t>after two empty lines after the authors. Use Normal style for your abstract.</w:t>
      </w:r>
    </w:p>
    <w:p w14:paraId="1EF4D3EC" w14:textId="77777777" w:rsidR="0081141A" w:rsidRDefault="0081141A" w:rsidP="00914EC0">
      <w:pPr>
        <w:rPr>
          <w:rFonts w:cstheme="minorHAnsi"/>
        </w:rPr>
      </w:pPr>
    </w:p>
    <w:p w14:paraId="3172D8A8" w14:textId="77777777" w:rsidR="0081141A" w:rsidRDefault="0081141A" w:rsidP="00914EC0">
      <w:pPr>
        <w:rPr>
          <w:rFonts w:cstheme="minorHAnsi"/>
        </w:rPr>
      </w:pPr>
    </w:p>
    <w:p w14:paraId="1DEE694B" w14:textId="77777777" w:rsidR="0081141A" w:rsidRPr="00E72D97" w:rsidRDefault="0081141A" w:rsidP="00914EC0">
      <w:pPr>
        <w:rPr>
          <w:rFonts w:cstheme="minorHAnsi"/>
          <w:b/>
          <w:bCs/>
        </w:rPr>
      </w:pPr>
      <w:r w:rsidRPr="00E72D97">
        <w:rPr>
          <w:rFonts w:cstheme="minorHAnsi"/>
          <w:b/>
          <w:bCs/>
        </w:rPr>
        <w:t>References</w:t>
      </w:r>
    </w:p>
    <w:p w14:paraId="5E4A27EE" w14:textId="77777777" w:rsidR="0081141A" w:rsidRPr="0081141A" w:rsidRDefault="00E72D97" w:rsidP="00914EC0">
      <w:pPr>
        <w:rPr>
          <w:rFonts w:cstheme="minorHAnsi"/>
        </w:rPr>
      </w:pPr>
      <w:r>
        <w:rPr>
          <w:rFonts w:cstheme="minorHAnsi"/>
        </w:rPr>
        <w:t xml:space="preserve">Include relevant references. </w:t>
      </w:r>
    </w:p>
    <w:sectPr w:rsidR="0081141A" w:rsidRPr="0081141A" w:rsidSect="00831E8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F3A22" w14:textId="77777777" w:rsidR="009B416C" w:rsidRDefault="009B416C" w:rsidP="00AB7388">
      <w:r>
        <w:separator/>
      </w:r>
    </w:p>
  </w:endnote>
  <w:endnote w:type="continuationSeparator" w:id="0">
    <w:p w14:paraId="1B6D4886" w14:textId="77777777" w:rsidR="009B416C" w:rsidRDefault="009B416C" w:rsidP="00AB7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A7E6D" w14:textId="48170011" w:rsidR="00F02735" w:rsidRDefault="00AB7388" w:rsidP="00E72D97">
    <w:pPr>
      <w:pStyle w:val="Footer"/>
      <w:jc w:val="right"/>
      <w:rPr>
        <w:sz w:val="18"/>
        <w:szCs w:val="18"/>
      </w:rPr>
    </w:pPr>
    <w:r w:rsidRPr="00756F1E">
      <w:rPr>
        <w:sz w:val="18"/>
        <w:szCs w:val="18"/>
      </w:rPr>
      <w:t xml:space="preserve">Presentation at </w:t>
    </w:r>
    <w:r w:rsidR="00E72D97" w:rsidRPr="00756F1E">
      <w:rPr>
        <w:sz w:val="18"/>
        <w:szCs w:val="18"/>
      </w:rPr>
      <w:t>TREO Talks in conjunction with the</w:t>
    </w:r>
    <w:r w:rsidR="00F02735">
      <w:rPr>
        <w:sz w:val="18"/>
        <w:szCs w:val="18"/>
      </w:rPr>
      <w:t xml:space="preserve"> 4</w:t>
    </w:r>
    <w:r w:rsidR="00190929">
      <w:rPr>
        <w:sz w:val="18"/>
        <w:szCs w:val="18"/>
      </w:rPr>
      <w:t>5</w:t>
    </w:r>
    <w:r w:rsidR="00190929">
      <w:rPr>
        <w:sz w:val="18"/>
        <w:szCs w:val="18"/>
        <w:vertAlign w:val="superscript"/>
      </w:rPr>
      <w:t>th</w:t>
    </w:r>
    <w:r w:rsidR="00E61D72">
      <w:rPr>
        <w:sz w:val="18"/>
        <w:szCs w:val="18"/>
      </w:rPr>
      <w:t xml:space="preserve"> </w:t>
    </w:r>
    <w:r w:rsidRPr="00756F1E">
      <w:rPr>
        <w:sz w:val="18"/>
        <w:szCs w:val="18"/>
      </w:rPr>
      <w:t xml:space="preserve">International Conference on Information Systems, </w:t>
    </w:r>
    <w:r w:rsidR="00A469A1">
      <w:rPr>
        <w:sz w:val="18"/>
        <w:szCs w:val="18"/>
      </w:rPr>
      <w:t>ICIS</w:t>
    </w:r>
    <w:r w:rsidRPr="00756F1E">
      <w:rPr>
        <w:sz w:val="18"/>
        <w:szCs w:val="18"/>
      </w:rPr>
      <w:t xml:space="preserve"> </w:t>
    </w:r>
    <w:r w:rsidR="00111EDE">
      <w:rPr>
        <w:sz w:val="18"/>
        <w:szCs w:val="18"/>
      </w:rPr>
      <w:t>2</w:t>
    </w:r>
    <w:r w:rsidRPr="00756F1E">
      <w:rPr>
        <w:sz w:val="18"/>
        <w:szCs w:val="18"/>
      </w:rPr>
      <w:t>0</w:t>
    </w:r>
    <w:r w:rsidR="00111EDE">
      <w:rPr>
        <w:sz w:val="18"/>
        <w:szCs w:val="18"/>
      </w:rPr>
      <w:t>2</w:t>
    </w:r>
    <w:r w:rsidR="00190929">
      <w:rPr>
        <w:sz w:val="18"/>
        <w:szCs w:val="18"/>
      </w:rPr>
      <w:t>4</w:t>
    </w:r>
  </w:p>
  <w:p w14:paraId="6270DE0F" w14:textId="50C6B75F" w:rsidR="00F02735" w:rsidRDefault="00F02735" w:rsidP="00E72D97">
    <w:pPr>
      <w:pStyle w:val="Footer"/>
      <w:jc w:val="right"/>
      <w:rPr>
        <w:sz w:val="18"/>
        <w:szCs w:val="18"/>
      </w:rPr>
    </w:pPr>
    <w:r>
      <w:rPr>
        <w:sz w:val="18"/>
        <w:szCs w:val="18"/>
      </w:rPr>
      <w:t>TREO Talks are not peer-reviewed and not a formal part of the ICIS 202</w:t>
    </w:r>
    <w:r w:rsidR="00190929">
      <w:rPr>
        <w:sz w:val="18"/>
        <w:szCs w:val="18"/>
      </w:rPr>
      <w:t>4</w:t>
    </w:r>
    <w:r>
      <w:rPr>
        <w:sz w:val="18"/>
        <w:szCs w:val="18"/>
      </w:rPr>
      <w:t xml:space="preserve"> Proceedings</w:t>
    </w:r>
  </w:p>
  <w:p w14:paraId="1F03C3B6" w14:textId="77777777" w:rsidR="00756F1E" w:rsidRPr="00756F1E" w:rsidRDefault="00756F1E" w:rsidP="00E72D97">
    <w:pPr>
      <w:pStyle w:val="Footer"/>
      <w:jc w:val="right"/>
      <w:rPr>
        <w:sz w:val="18"/>
        <w:szCs w:val="18"/>
      </w:rPr>
    </w:pPr>
    <w:r w:rsidRPr="00756F1E">
      <w:rPr>
        <w:sz w:val="18"/>
        <w:szCs w:val="18"/>
      </w:rPr>
      <w:t xml:space="preserve">All TREO Talks are available </w:t>
    </w:r>
    <w:r w:rsidR="00650D93">
      <w:rPr>
        <w:sz w:val="18"/>
        <w:szCs w:val="18"/>
      </w:rPr>
      <w:t xml:space="preserve">in the TREO Talks section of </w:t>
    </w:r>
    <w:r w:rsidR="00C6698C">
      <w:rPr>
        <w:sz w:val="18"/>
        <w:szCs w:val="18"/>
      </w:rPr>
      <w:t>the AIS e-Library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36DB2" w14:textId="77777777" w:rsidR="009B416C" w:rsidRDefault="009B416C" w:rsidP="00AB7388">
      <w:r>
        <w:separator/>
      </w:r>
    </w:p>
  </w:footnote>
  <w:footnote w:type="continuationSeparator" w:id="0">
    <w:p w14:paraId="01784105" w14:textId="77777777" w:rsidR="009B416C" w:rsidRDefault="009B416C" w:rsidP="00AB73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6DF89" w14:textId="77777777" w:rsidR="00AB7388" w:rsidRPr="00AB7388" w:rsidRDefault="00AB7388" w:rsidP="00AB7388">
    <w:pPr>
      <w:pStyle w:val="Header"/>
      <w:rPr>
        <w:b/>
        <w:bCs/>
      </w:rPr>
    </w:pPr>
    <w:r w:rsidRPr="00AB7388">
      <w:rPr>
        <w:b/>
        <w:bCs/>
      </w:rPr>
      <w:t>TREO</w:t>
    </w:r>
  </w:p>
  <w:p w14:paraId="363A4B35" w14:textId="77777777" w:rsidR="00AB7388" w:rsidRDefault="00AB7388" w:rsidP="00AB7388">
    <w:pPr>
      <w:pStyle w:val="Header"/>
    </w:pPr>
    <w:r>
      <w:t>Technology, Research, Education, Opinion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EE1"/>
    <w:rsid w:val="00000CA1"/>
    <w:rsid w:val="00006BC6"/>
    <w:rsid w:val="00086E3B"/>
    <w:rsid w:val="0009762D"/>
    <w:rsid w:val="000B0B27"/>
    <w:rsid w:val="000C1670"/>
    <w:rsid w:val="000C61CF"/>
    <w:rsid w:val="000D4E36"/>
    <w:rsid w:val="000D7025"/>
    <w:rsid w:val="001050B2"/>
    <w:rsid w:val="00111EDE"/>
    <w:rsid w:val="00116BDF"/>
    <w:rsid w:val="0012732B"/>
    <w:rsid w:val="001330EE"/>
    <w:rsid w:val="001335A6"/>
    <w:rsid w:val="001347FF"/>
    <w:rsid w:val="00144DAE"/>
    <w:rsid w:val="0015297A"/>
    <w:rsid w:val="00165654"/>
    <w:rsid w:val="001740C7"/>
    <w:rsid w:val="001745F8"/>
    <w:rsid w:val="00182078"/>
    <w:rsid w:val="00190929"/>
    <w:rsid w:val="001A415D"/>
    <w:rsid w:val="001B1DC8"/>
    <w:rsid w:val="001D2410"/>
    <w:rsid w:val="001D40DF"/>
    <w:rsid w:val="00203375"/>
    <w:rsid w:val="002148A8"/>
    <w:rsid w:val="00215461"/>
    <w:rsid w:val="0022655C"/>
    <w:rsid w:val="00236091"/>
    <w:rsid w:val="00260442"/>
    <w:rsid w:val="0026310C"/>
    <w:rsid w:val="002814D7"/>
    <w:rsid w:val="0029651D"/>
    <w:rsid w:val="002D0A51"/>
    <w:rsid w:val="002F5CB9"/>
    <w:rsid w:val="00304201"/>
    <w:rsid w:val="003622E2"/>
    <w:rsid w:val="0036576D"/>
    <w:rsid w:val="003857C4"/>
    <w:rsid w:val="00390056"/>
    <w:rsid w:val="0039427A"/>
    <w:rsid w:val="003A60B9"/>
    <w:rsid w:val="003B1BBE"/>
    <w:rsid w:val="003B7B2F"/>
    <w:rsid w:val="003C2B28"/>
    <w:rsid w:val="003D240D"/>
    <w:rsid w:val="003D6EE1"/>
    <w:rsid w:val="003E5753"/>
    <w:rsid w:val="003E66AA"/>
    <w:rsid w:val="00412EEC"/>
    <w:rsid w:val="0046534E"/>
    <w:rsid w:val="00481F91"/>
    <w:rsid w:val="0048414E"/>
    <w:rsid w:val="004A01C9"/>
    <w:rsid w:val="004A1257"/>
    <w:rsid w:val="004B4F54"/>
    <w:rsid w:val="00501BFC"/>
    <w:rsid w:val="00522C81"/>
    <w:rsid w:val="00534233"/>
    <w:rsid w:val="00545C45"/>
    <w:rsid w:val="00567203"/>
    <w:rsid w:val="00590B47"/>
    <w:rsid w:val="005A743D"/>
    <w:rsid w:val="005B037D"/>
    <w:rsid w:val="005B58DC"/>
    <w:rsid w:val="005B6F4F"/>
    <w:rsid w:val="005C2CE5"/>
    <w:rsid w:val="005D2A5B"/>
    <w:rsid w:val="005D3E5A"/>
    <w:rsid w:val="005D4036"/>
    <w:rsid w:val="005D62EA"/>
    <w:rsid w:val="00615FB3"/>
    <w:rsid w:val="00623303"/>
    <w:rsid w:val="006249B8"/>
    <w:rsid w:val="00644164"/>
    <w:rsid w:val="00650D93"/>
    <w:rsid w:val="00667EF6"/>
    <w:rsid w:val="006746B4"/>
    <w:rsid w:val="00681401"/>
    <w:rsid w:val="006B59A0"/>
    <w:rsid w:val="006D0BE8"/>
    <w:rsid w:val="006D18E3"/>
    <w:rsid w:val="006F4265"/>
    <w:rsid w:val="00724B82"/>
    <w:rsid w:val="0073689E"/>
    <w:rsid w:val="00750623"/>
    <w:rsid w:val="00756F1E"/>
    <w:rsid w:val="007C5124"/>
    <w:rsid w:val="007D65FF"/>
    <w:rsid w:val="007F0CCD"/>
    <w:rsid w:val="007F5447"/>
    <w:rsid w:val="007F6989"/>
    <w:rsid w:val="0081141A"/>
    <w:rsid w:val="00824EC1"/>
    <w:rsid w:val="00825F50"/>
    <w:rsid w:val="00831E85"/>
    <w:rsid w:val="00846E31"/>
    <w:rsid w:val="0088076A"/>
    <w:rsid w:val="008862FE"/>
    <w:rsid w:val="0089246D"/>
    <w:rsid w:val="0089697F"/>
    <w:rsid w:val="008C04D4"/>
    <w:rsid w:val="008D2033"/>
    <w:rsid w:val="008E74C7"/>
    <w:rsid w:val="008F667D"/>
    <w:rsid w:val="00910BEC"/>
    <w:rsid w:val="00913012"/>
    <w:rsid w:val="00914EC0"/>
    <w:rsid w:val="00932CC8"/>
    <w:rsid w:val="00940BC3"/>
    <w:rsid w:val="00943FAA"/>
    <w:rsid w:val="009450DF"/>
    <w:rsid w:val="00960F87"/>
    <w:rsid w:val="00962E25"/>
    <w:rsid w:val="00963BA3"/>
    <w:rsid w:val="00964A28"/>
    <w:rsid w:val="00981E90"/>
    <w:rsid w:val="009B416C"/>
    <w:rsid w:val="009C2F1A"/>
    <w:rsid w:val="009C55D4"/>
    <w:rsid w:val="009E03EA"/>
    <w:rsid w:val="009E6C93"/>
    <w:rsid w:val="009F520E"/>
    <w:rsid w:val="00A233D4"/>
    <w:rsid w:val="00A24D3B"/>
    <w:rsid w:val="00A45DC4"/>
    <w:rsid w:val="00A469A1"/>
    <w:rsid w:val="00A56ADF"/>
    <w:rsid w:val="00AA0CFD"/>
    <w:rsid w:val="00AA3BC4"/>
    <w:rsid w:val="00AA6946"/>
    <w:rsid w:val="00AA75D9"/>
    <w:rsid w:val="00AB7388"/>
    <w:rsid w:val="00AC2839"/>
    <w:rsid w:val="00AC3E51"/>
    <w:rsid w:val="00AC53EE"/>
    <w:rsid w:val="00AD0C82"/>
    <w:rsid w:val="00AD129D"/>
    <w:rsid w:val="00AE25ED"/>
    <w:rsid w:val="00B01121"/>
    <w:rsid w:val="00B200E0"/>
    <w:rsid w:val="00B234B8"/>
    <w:rsid w:val="00B34419"/>
    <w:rsid w:val="00B4271E"/>
    <w:rsid w:val="00B863BF"/>
    <w:rsid w:val="00B87A2F"/>
    <w:rsid w:val="00B95D0C"/>
    <w:rsid w:val="00BA4ABE"/>
    <w:rsid w:val="00BC0B67"/>
    <w:rsid w:val="00BD75BE"/>
    <w:rsid w:val="00C00DB9"/>
    <w:rsid w:val="00C147A5"/>
    <w:rsid w:val="00C22F22"/>
    <w:rsid w:val="00C3711C"/>
    <w:rsid w:val="00C54965"/>
    <w:rsid w:val="00C5677E"/>
    <w:rsid w:val="00C65DD5"/>
    <w:rsid w:val="00C6698C"/>
    <w:rsid w:val="00CA578D"/>
    <w:rsid w:val="00CA7B90"/>
    <w:rsid w:val="00CB0254"/>
    <w:rsid w:val="00CB65C1"/>
    <w:rsid w:val="00CC2BAE"/>
    <w:rsid w:val="00CD4B8E"/>
    <w:rsid w:val="00CE67E3"/>
    <w:rsid w:val="00CF6E4C"/>
    <w:rsid w:val="00D03BEA"/>
    <w:rsid w:val="00D2301E"/>
    <w:rsid w:val="00D51B5C"/>
    <w:rsid w:val="00D66DD6"/>
    <w:rsid w:val="00D71BCE"/>
    <w:rsid w:val="00D77059"/>
    <w:rsid w:val="00E14BA2"/>
    <w:rsid w:val="00E1682A"/>
    <w:rsid w:val="00E177AC"/>
    <w:rsid w:val="00E44055"/>
    <w:rsid w:val="00E53B21"/>
    <w:rsid w:val="00E610D6"/>
    <w:rsid w:val="00E61D72"/>
    <w:rsid w:val="00E6447C"/>
    <w:rsid w:val="00E66737"/>
    <w:rsid w:val="00E72D97"/>
    <w:rsid w:val="00E83260"/>
    <w:rsid w:val="00E924AD"/>
    <w:rsid w:val="00E927E7"/>
    <w:rsid w:val="00E970BF"/>
    <w:rsid w:val="00EA6450"/>
    <w:rsid w:val="00ED1E2B"/>
    <w:rsid w:val="00ED69D0"/>
    <w:rsid w:val="00EE29AA"/>
    <w:rsid w:val="00EF468F"/>
    <w:rsid w:val="00F02735"/>
    <w:rsid w:val="00F04AB1"/>
    <w:rsid w:val="00F472C3"/>
    <w:rsid w:val="00F54D1B"/>
    <w:rsid w:val="00F662BE"/>
    <w:rsid w:val="00F969E2"/>
    <w:rsid w:val="00FA2459"/>
    <w:rsid w:val="00FB44AC"/>
    <w:rsid w:val="00FB560E"/>
    <w:rsid w:val="00FC4864"/>
    <w:rsid w:val="00FC72AA"/>
    <w:rsid w:val="00FE29EC"/>
    <w:rsid w:val="00FF0B21"/>
    <w:rsid w:val="00FF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BE2E1"/>
  <w15:chartTrackingRefBased/>
  <w15:docId w15:val="{129BC729-E7EA-44A3-8590-103EBC7BC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EC0"/>
    <w:pPr>
      <w:keepNext/>
      <w:keepLines/>
      <w:spacing w:before="120" w:after="240"/>
      <w:outlineLvl w:val="0"/>
    </w:pPr>
    <w:rPr>
      <w:rFonts w:ascii="Helvetica" w:eastAsiaTheme="majorEastAsia" w:hAnsi="Helvetica" w:cstheme="majorBidi"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E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EC0"/>
    <w:rPr>
      <w:rFonts w:ascii="Helvetica" w:eastAsiaTheme="majorEastAsia" w:hAnsi="Helvetica" w:cstheme="majorBidi"/>
      <w:bCs/>
    </w:rPr>
  </w:style>
  <w:style w:type="paragraph" w:styleId="Subtitle">
    <w:name w:val="Subtitle"/>
    <w:aliases w:val="Contact"/>
    <w:basedOn w:val="Normal"/>
    <w:next w:val="Normal"/>
    <w:link w:val="SubtitleChar"/>
    <w:uiPriority w:val="11"/>
    <w:qFormat/>
    <w:rsid w:val="0081141A"/>
    <w:pPr>
      <w:spacing w:after="120"/>
    </w:pPr>
    <w:rPr>
      <w:rFonts w:asciiTheme="majorHAnsi" w:hAnsiTheme="majorHAnsi" w:cstheme="majorHAnsi"/>
      <w:sz w:val="28"/>
      <w:szCs w:val="28"/>
    </w:rPr>
  </w:style>
  <w:style w:type="character" w:customStyle="1" w:styleId="SubtitleChar">
    <w:name w:val="Subtitle Char"/>
    <w:aliases w:val="Contact Char"/>
    <w:basedOn w:val="DefaultParagraphFont"/>
    <w:link w:val="Subtitle"/>
    <w:uiPriority w:val="11"/>
    <w:rsid w:val="0081141A"/>
    <w:rPr>
      <w:rFonts w:asciiTheme="majorHAnsi" w:hAnsiTheme="majorHAnsi" w:cstheme="majorHAnsi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AB73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388"/>
  </w:style>
  <w:style w:type="paragraph" w:styleId="Footer">
    <w:name w:val="footer"/>
    <w:basedOn w:val="Normal"/>
    <w:link w:val="FooterChar"/>
    <w:uiPriority w:val="99"/>
    <w:unhideWhenUsed/>
    <w:rsid w:val="00AB73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388"/>
  </w:style>
  <w:style w:type="paragraph" w:styleId="Title">
    <w:name w:val="Title"/>
    <w:basedOn w:val="Normal"/>
    <w:next w:val="Normal"/>
    <w:link w:val="TitleChar"/>
    <w:uiPriority w:val="10"/>
    <w:qFormat/>
    <w:rsid w:val="00914EC0"/>
    <w:pPr>
      <w:spacing w:before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E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4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basedOn w:val="Normal"/>
    <w:uiPriority w:val="1"/>
    <w:qFormat/>
    <w:rsid w:val="00914EC0"/>
  </w:style>
  <w:style w:type="paragraph" w:customStyle="1" w:styleId="Author">
    <w:name w:val="Author"/>
    <w:basedOn w:val="Normal"/>
    <w:next w:val="Normal"/>
    <w:qFormat/>
    <w:rsid w:val="0081141A"/>
    <w:rPr>
      <w:rFonts w:asciiTheme="majorHAnsi" w:hAnsiTheme="majorHAnsi" w:cstheme="majorHAnsi"/>
    </w:rPr>
  </w:style>
  <w:style w:type="paragraph" w:customStyle="1" w:styleId="References">
    <w:name w:val="References"/>
    <w:basedOn w:val="Normal"/>
    <w:qFormat/>
    <w:rsid w:val="00E72D97"/>
    <w:rPr>
      <w:rFonts w:cs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pritchett\AppData\Local\Microsoft\Windows\INetCache\Content.Outlook\N9CIQFT4\TREO_Talk_Template%20(00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9E884AAE377468F77D389D2104A32" ma:contentTypeVersion="13" ma:contentTypeDescription="Create a new document." ma:contentTypeScope="" ma:versionID="27ff3405b9e2e70a7fe031e1e37cfa2d">
  <xsd:schema xmlns:xsd="http://www.w3.org/2001/XMLSchema" xmlns:xs="http://www.w3.org/2001/XMLSchema" xmlns:p="http://schemas.microsoft.com/office/2006/metadata/properties" xmlns:ns2="cd9432f9-fb79-4bde-881f-8c7772ec4b20" xmlns:ns3="03a67363-0174-4e84-b0b0-03441103e3b4" targetNamespace="http://schemas.microsoft.com/office/2006/metadata/properties" ma:root="true" ma:fieldsID="1409592f0387481b9ac09b14a657ed46" ns2:_="" ns3:_="">
    <xsd:import namespace="cd9432f9-fb79-4bde-881f-8c7772ec4b20"/>
    <xsd:import namespace="03a67363-0174-4e84-b0b0-03441103e3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432f9-fb79-4bde-881f-8c7772ec4b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c7e7a4b-f39d-4b45-a94f-a4b0d09f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67363-0174-4e84-b0b0-03441103e3b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91b6627-a503-4d50-a4f5-777010fc68f2}" ma:internalName="TaxCatchAll" ma:showField="CatchAllData" ma:web="03a67363-0174-4e84-b0b0-03441103e3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9432f9-fb79-4bde-881f-8c7772ec4b20">
      <Terms xmlns="http://schemas.microsoft.com/office/infopath/2007/PartnerControls"/>
    </lcf76f155ced4ddcb4097134ff3c332f>
    <TaxCatchAll xmlns="03a67363-0174-4e84-b0b0-03441103e3b4" xsi:nil="true"/>
  </documentManagement>
</p:properties>
</file>

<file path=customXml/itemProps1.xml><?xml version="1.0" encoding="utf-8"?>
<ds:datastoreItem xmlns:ds="http://schemas.openxmlformats.org/officeDocument/2006/customXml" ds:itemID="{37DC4AE6-16DC-45E4-8625-7CBB1C4B422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B6DC21-07F5-42A4-BE5D-EFCFEE88B5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9432f9-fb79-4bde-881f-8c7772ec4b20"/>
    <ds:schemaRef ds:uri="03a67363-0174-4e84-b0b0-03441103e3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67F5DE7-557B-486A-9F2E-D8A124EFF442}">
  <ds:schemaRefs>
    <ds:schemaRef ds:uri="http://schemas.microsoft.com/office/2006/metadata/properties"/>
    <ds:schemaRef ds:uri="http://schemas.microsoft.com/office/infopath/2007/PartnerControls"/>
    <ds:schemaRef ds:uri="cd9432f9-fb79-4bde-881f-8c7772ec4b20"/>
    <ds:schemaRef ds:uri="03a67363-0174-4e84-b0b0-03441103e3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TREO_Talk_Template (002)</Template>
  <TotalTime>2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 Pritchett</dc:creator>
  <cp:keywords/>
  <dc:description/>
  <cp:lastModifiedBy>Robina Wahid</cp:lastModifiedBy>
  <cp:revision>3</cp:revision>
  <dcterms:created xsi:type="dcterms:W3CDTF">2024-01-03T22:21:00Z</dcterms:created>
  <dcterms:modified xsi:type="dcterms:W3CDTF">2024-01-03T22:22:00Z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0x010100A5F9E884AAE377468F77D389D2104A32</vt:lpwstr>
  </property>
</Properties>
</file>